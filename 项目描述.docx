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  项目描述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首页:项目中最主要的页面，主要的页面基本布局和主要效果有选项卡 二级导航 轮播图 倒计时（添加）鼠标滑动到指定位置时，搜索栏出现。 楼层显示 ；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登录页面：主要涉及到Ajax的数据验证。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注册页面：手机号正则匹配，以及相关布局；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列表页面：在二级导航&gt;女装的&gt;街头潮人馆。主要涉及到瀑布流以及基本布局；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详情页面：列表页面第一个宝贝点击购买 进入详情页  主要是放大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镜，以及选项卡。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03E07"/>
    <w:rsid w:val="0EE94CAF"/>
    <w:rsid w:val="2857182F"/>
    <w:rsid w:val="37303E07"/>
    <w:rsid w:val="4B885B5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2018-06-25T00:28:00Z</dcterms:created>
  <dc:creator>lenovo</dc:creator>
  <cp:lastModifiedBy>lenovo</cp:lastModifiedBy>
  <dcterms:modified xsi:type="dcterms:W3CDTF">2018-06-25T01:09:28Z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